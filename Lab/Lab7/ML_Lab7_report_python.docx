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058" w14:textId="77777777"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14:paraId="01250041" w14:textId="77777777"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03875DB0" w14:textId="77777777"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7B21D285" w14:textId="14F2D9EF"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 xml:space="preserve">Lab Session </w:t>
      </w:r>
      <w:r w:rsidR="00691892">
        <w:rPr>
          <w:b/>
          <w:color w:val="365F91"/>
          <w:sz w:val="28"/>
          <w:szCs w:val="28"/>
          <w:lang w:val="en-GB"/>
        </w:rPr>
        <w:t>7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</w:t>
      </w:r>
      <w:r w:rsidR="008E64A7">
        <w:rPr>
          <w:b/>
          <w:color w:val="365F91"/>
          <w:sz w:val="28"/>
          <w:szCs w:val="28"/>
        </w:rPr>
        <w:t>Neural Networks</w:t>
      </w:r>
    </w:p>
    <w:p w14:paraId="5B963CBF" w14:textId="77777777"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14:paraId="2DA552B7" w14:textId="77777777"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14:paraId="3A62FC77" w14:textId="77777777" w:rsidR="0029639F" w:rsidRPr="005A5D7C" w:rsidRDefault="0029639F" w:rsidP="0029639F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027C2DBD" w14:textId="77777777" w:rsidR="0029639F" w:rsidRPr="005A5D7C" w:rsidRDefault="0029639F" w:rsidP="0029639F">
      <w:pPr>
        <w:rPr>
          <w:lang w:val="en-GB"/>
        </w:rPr>
      </w:pPr>
    </w:p>
    <w:p w14:paraId="40739779" w14:textId="77777777" w:rsidR="0029639F" w:rsidRPr="00FF68C3" w:rsidRDefault="0029639F" w:rsidP="00FF68C3">
      <w:pPr>
        <w:rPr>
          <w:rFonts w:eastAsia="Times New Roman" w:cs="Calibri"/>
          <w:lang w:val="en-GB" w:eastAsia="es-ES"/>
        </w:rPr>
      </w:pPr>
    </w:p>
    <w:p w14:paraId="2D86C5DD" w14:textId="77777777"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445DDBD6" w14:textId="77777777" w:rsidR="00FF68C3" w:rsidRPr="0021740A" w:rsidRDefault="00FF68C3" w:rsidP="00FF68C3">
      <w:r w:rsidRPr="0021740A">
        <w:t xml:space="preserve">Getting the material: </w:t>
      </w:r>
    </w:p>
    <w:p w14:paraId="5FC7746F" w14:textId="5414C66D" w:rsidR="00FF68C3" w:rsidRPr="0021740A" w:rsidRDefault="00FF68C3" w:rsidP="00FF68C3">
      <w:pPr>
        <w:pStyle w:val="Prrafodelista"/>
        <w:numPr>
          <w:ilvl w:val="0"/>
          <w:numId w:val="14"/>
        </w:numPr>
      </w:pPr>
      <w:r w:rsidRPr="0021740A">
        <w:t xml:space="preserve">Download and </w:t>
      </w:r>
      <w:proofErr w:type="spellStart"/>
      <w:r w:rsidRPr="0021740A">
        <w:t>uncompress</w:t>
      </w:r>
      <w:proofErr w:type="spellEnd"/>
      <w:r w:rsidRPr="0021740A">
        <w:t xml:space="preserve"> the file M</w:t>
      </w:r>
      <w:r>
        <w:t>learn</w:t>
      </w:r>
      <w:r w:rsidRPr="0021740A">
        <w:t>_Lab</w:t>
      </w:r>
      <w:r w:rsidR="00691892">
        <w:t>7</w:t>
      </w:r>
      <w:r>
        <w:t>_soft</w:t>
      </w:r>
      <w:r w:rsidRPr="0021740A">
        <w:t>.zip</w:t>
      </w:r>
    </w:p>
    <w:p w14:paraId="5A90E1D4" w14:textId="6111E21F" w:rsidR="00FF68C3" w:rsidRDefault="00FF68C3" w:rsidP="00FF68C3">
      <w:pPr>
        <w:pStyle w:val="Prrafodelista"/>
        <w:numPr>
          <w:ilvl w:val="0"/>
          <w:numId w:val="14"/>
        </w:numPr>
      </w:pPr>
      <w:r w:rsidRPr="0021740A">
        <w:t xml:space="preserve">Answer the questions in the document </w:t>
      </w:r>
      <w:r>
        <w:t>Mlearn_</w:t>
      </w:r>
      <w:r w:rsidRPr="0021740A">
        <w:t>Lab</w:t>
      </w:r>
      <w:r w:rsidR="00691892">
        <w:t>7</w:t>
      </w:r>
      <w:r w:rsidRPr="0021740A">
        <w:t>_report_</w:t>
      </w:r>
      <w:r w:rsidR="00353C47">
        <w:t>s</w:t>
      </w:r>
      <w:r w:rsidRPr="0021740A">
        <w:t>urname.pdf</w:t>
      </w:r>
    </w:p>
    <w:p w14:paraId="6A0E18E6" w14:textId="77777777" w:rsidR="00897218" w:rsidRDefault="00897218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</w:p>
    <w:p w14:paraId="11579DDB" w14:textId="63345783" w:rsidR="009455B1" w:rsidRPr="009164EE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20D05CDD" w14:textId="77777777" w:rsidR="00FF68C3" w:rsidRDefault="00FF68C3" w:rsidP="00FF68C3"/>
    <w:p w14:paraId="6A91FCB2" w14:textId="77777777" w:rsidR="00353C47" w:rsidRDefault="00353C47" w:rsidP="00353C47">
      <w:r>
        <w:t>Q1. Which are the default parameters used by the Perceptron class? (check scikit-learn documentation). Compare the performance of the Perceptron on the two toy examples (linearly and non-linearly separable). Compare the performance of the Perceptron when using the original 2D features and features augmented by interaction</w:t>
      </w:r>
    </w:p>
    <w:p w14:paraId="46BD7F02" w14:textId="77777777" w:rsidR="00FF68C3" w:rsidRDefault="00FF68C3" w:rsidP="00FF68C3"/>
    <w:p w14:paraId="27FE9B12" w14:textId="77777777" w:rsidR="00353C47" w:rsidRDefault="00353C47" w:rsidP="00353C47">
      <w:r>
        <w:t xml:space="preserve">Q2. Compare the performance of the Perceptron with 3D features (with interaction) and the </w:t>
      </w:r>
      <w:proofErr w:type="gramStart"/>
      <w:r>
        <w:t>Multi-Layer</w:t>
      </w:r>
      <w:proofErr w:type="gramEnd"/>
      <w:r>
        <w:t xml:space="preserve"> perceptron with 2D features (you can try to improve the performance by varying some hyperparameters).</w:t>
      </w:r>
    </w:p>
    <w:p w14:paraId="150D91DE" w14:textId="77777777" w:rsidR="00FF68C3" w:rsidRDefault="00FF68C3" w:rsidP="00FF68C3"/>
    <w:p w14:paraId="66D05C96" w14:textId="7089D644" w:rsidR="00353C47" w:rsidRDefault="00353C47" w:rsidP="00353C47">
      <w:pPr>
        <w:rPr>
          <w:rStyle w:val="hps"/>
        </w:rPr>
      </w:pPr>
      <w:r>
        <w:rPr>
          <w:rStyle w:val="hps"/>
        </w:rPr>
        <w:t xml:space="preserve">Q3: </w:t>
      </w:r>
      <w:r w:rsidR="00302E18">
        <w:rPr>
          <w:rStyle w:val="hps"/>
        </w:rPr>
        <w:t>For the MNIST task, c</w:t>
      </w:r>
      <w:r>
        <w:rPr>
          <w:rStyle w:val="hps"/>
        </w:rPr>
        <w:t>opy the global accuracy and the confusion matrix for the training and test set and analyze the results.</w:t>
      </w:r>
    </w:p>
    <w:p w14:paraId="11DE9F66" w14:textId="58A782AE" w:rsidR="00FF68C3" w:rsidRDefault="00FF68C3" w:rsidP="008E64A7"/>
    <w:p w14:paraId="60EB468D" w14:textId="69E25DAC" w:rsidR="00353C47" w:rsidRDefault="00353C47" w:rsidP="00353C47">
      <w:pPr>
        <w:rPr>
          <w:rStyle w:val="hps"/>
        </w:rPr>
      </w:pPr>
      <w:r>
        <w:rPr>
          <w:rStyle w:val="hps"/>
        </w:rPr>
        <w:t xml:space="preserve">Q4. </w:t>
      </w:r>
      <w:r w:rsidR="00302E18">
        <w:rPr>
          <w:rStyle w:val="hps"/>
        </w:rPr>
        <w:t>For the MNIST task, a</w:t>
      </w:r>
      <w:r>
        <w:rPr>
          <w:rStyle w:val="hps"/>
        </w:rPr>
        <w:t>nalyze and compare the methods based on the loss curves.</w:t>
      </w:r>
    </w:p>
    <w:p w14:paraId="2D4D4459" w14:textId="0843DCD5" w:rsidR="00353C47" w:rsidRDefault="00353C47" w:rsidP="008E64A7"/>
    <w:p w14:paraId="198E66CD" w14:textId="77777777" w:rsidR="00353C47" w:rsidRPr="00674C87" w:rsidRDefault="00353C47" w:rsidP="00353C4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_tradnl"/>
        </w:rPr>
      </w:pPr>
      <w:r>
        <w:rPr>
          <w:rStyle w:val="hps"/>
        </w:rPr>
        <w:t xml:space="preserve">Q5. Analyze the results provided by </w:t>
      </w:r>
      <w:proofErr w:type="spellStart"/>
      <w:r w:rsidRPr="00674C87">
        <w:rPr>
          <w:rFonts w:ascii="Courier New" w:eastAsia="Times New Roman" w:hAnsi="Courier New" w:cs="Courier New"/>
          <w:color w:val="000000"/>
          <w:sz w:val="18"/>
          <w:szCs w:val="18"/>
          <w:lang w:eastAsia="es-ES_tradnl"/>
        </w:rPr>
        <w:t>grid_search.cv_results</w:t>
      </w:r>
      <w:proofErr w:type="spellEnd"/>
      <w:r w:rsidRPr="00674C87">
        <w:rPr>
          <w:rFonts w:ascii="Courier New" w:eastAsia="Times New Roman" w:hAnsi="Courier New" w:cs="Courier New"/>
          <w:color w:val="000000"/>
          <w:sz w:val="18"/>
          <w:szCs w:val="18"/>
          <w:lang w:eastAsia="es-ES_tradnl"/>
        </w:rPr>
        <w:t>_</w:t>
      </w:r>
    </w:p>
    <w:p w14:paraId="070A73F5" w14:textId="77777777" w:rsidR="00353C47" w:rsidRDefault="00353C47" w:rsidP="00353C47">
      <w:pPr>
        <w:rPr>
          <w:rStyle w:val="hps"/>
        </w:rPr>
      </w:pPr>
      <w:r>
        <w:rPr>
          <w:rStyle w:val="hps"/>
        </w:rPr>
        <w:t>Mention if you find significant differences in performances for some of the hyperparameters.</w:t>
      </w:r>
    </w:p>
    <w:p w14:paraId="370F3B4C" w14:textId="77777777" w:rsidR="00353C47" w:rsidRDefault="00353C47" w:rsidP="00353C47">
      <w:pPr>
        <w:rPr>
          <w:rStyle w:val="hps"/>
        </w:rPr>
      </w:pPr>
    </w:p>
    <w:p w14:paraId="5E629C6A" w14:textId="11C259AF" w:rsidR="00353C47" w:rsidRDefault="00353C47" w:rsidP="00353C47">
      <w:pPr>
        <w:rPr>
          <w:rStyle w:val="hps"/>
        </w:rPr>
      </w:pPr>
      <w:r>
        <w:rPr>
          <w:rStyle w:val="hps"/>
        </w:rPr>
        <w:t xml:space="preserve">Q6. Classify the training and test sets with the best hyperparameters. Compute the classification reports, </w:t>
      </w:r>
      <w:r w:rsidR="00E32565">
        <w:rPr>
          <w:rStyle w:val="hps"/>
        </w:rPr>
        <w:t xml:space="preserve">accuracy, </w:t>
      </w:r>
      <w:r>
        <w:rPr>
          <w:rStyle w:val="hps"/>
        </w:rPr>
        <w:t>error and confusion matrices for the training and test sets. Discuss the results.</w:t>
      </w:r>
    </w:p>
    <w:p w14:paraId="6A1C3DE0" w14:textId="706CD0AD" w:rsidR="00FF68C3" w:rsidRPr="00A02ED2" w:rsidRDefault="00FF68C3" w:rsidP="00353C47"/>
    <w:sectPr w:rsidR="00FF68C3" w:rsidRPr="00A02ED2" w:rsidSect="00E70F0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D5C4" w14:textId="77777777" w:rsidR="00296BDF" w:rsidRDefault="00296BDF" w:rsidP="0007292D">
      <w:r>
        <w:separator/>
      </w:r>
    </w:p>
  </w:endnote>
  <w:endnote w:type="continuationSeparator" w:id="0">
    <w:p w14:paraId="0E4A8CD9" w14:textId="77777777" w:rsidR="00296BDF" w:rsidRDefault="00296BDF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B192B" w14:textId="748177ED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691892">
      <w:t>7</w:t>
    </w:r>
    <w:r w:rsidR="00497B3D" w:rsidRPr="003203E2">
      <w:t xml:space="preserve">: </w:t>
    </w:r>
    <w:r w:rsidR="008E64A7">
      <w:t>Neural Networks</w:t>
    </w:r>
    <w:r w:rsidR="00EE7281" w:rsidRPr="003203E2">
      <w:tab/>
    </w:r>
    <w:r w:rsidRPr="003203E2">
      <w:tab/>
    </w:r>
  </w:p>
  <w:p w14:paraId="5361682D" w14:textId="77777777"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7C605A">
      <w:rPr>
        <w:noProof/>
      </w:rPr>
      <w:t>2</w:t>
    </w:r>
    <w:r w:rsidR="00271A2C" w:rsidRPr="00B41F25">
      <w:fldChar w:fldCharType="end"/>
    </w:r>
  </w:p>
  <w:p w14:paraId="5AE67338" w14:textId="77777777" w:rsidR="00271A2C" w:rsidRPr="008C0BF3" w:rsidRDefault="00271A2C">
    <w:pPr>
      <w:pStyle w:val="Piedepgina"/>
    </w:pPr>
  </w:p>
  <w:p w14:paraId="55DF0242" w14:textId="77777777"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2AF6" w14:textId="77777777" w:rsidR="00296BDF" w:rsidRDefault="00296BDF" w:rsidP="0007292D">
      <w:r>
        <w:separator/>
      </w:r>
    </w:p>
  </w:footnote>
  <w:footnote w:type="continuationSeparator" w:id="0">
    <w:p w14:paraId="2B4DFCBB" w14:textId="77777777" w:rsidR="00296BDF" w:rsidRDefault="00296BDF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1472405">
    <w:abstractNumId w:val="15"/>
  </w:num>
  <w:num w:numId="2" w16cid:durableId="1645743439">
    <w:abstractNumId w:val="16"/>
  </w:num>
  <w:num w:numId="3" w16cid:durableId="1120686591">
    <w:abstractNumId w:val="7"/>
  </w:num>
  <w:num w:numId="4" w16cid:durableId="1130827632">
    <w:abstractNumId w:val="8"/>
  </w:num>
  <w:num w:numId="5" w16cid:durableId="1750693562">
    <w:abstractNumId w:val="0"/>
  </w:num>
  <w:num w:numId="6" w16cid:durableId="1194996059">
    <w:abstractNumId w:val="4"/>
  </w:num>
  <w:num w:numId="7" w16cid:durableId="440272273">
    <w:abstractNumId w:val="17"/>
  </w:num>
  <w:num w:numId="8" w16cid:durableId="1187477463">
    <w:abstractNumId w:val="19"/>
  </w:num>
  <w:num w:numId="9" w16cid:durableId="580918654">
    <w:abstractNumId w:val="18"/>
  </w:num>
  <w:num w:numId="10" w16cid:durableId="1560557218">
    <w:abstractNumId w:val="3"/>
  </w:num>
  <w:num w:numId="11" w16cid:durableId="2113285404">
    <w:abstractNumId w:val="2"/>
  </w:num>
  <w:num w:numId="12" w16cid:durableId="1308239845">
    <w:abstractNumId w:val="6"/>
  </w:num>
  <w:num w:numId="13" w16cid:durableId="1354723618">
    <w:abstractNumId w:val="13"/>
  </w:num>
  <w:num w:numId="14" w16cid:durableId="590507461">
    <w:abstractNumId w:val="11"/>
  </w:num>
  <w:num w:numId="15" w16cid:durableId="1901596116">
    <w:abstractNumId w:val="12"/>
  </w:num>
  <w:num w:numId="16" w16cid:durableId="1345014422">
    <w:abstractNumId w:val="5"/>
  </w:num>
  <w:num w:numId="17" w16cid:durableId="1682273381">
    <w:abstractNumId w:val="14"/>
  </w:num>
  <w:num w:numId="18" w16cid:durableId="1434666782">
    <w:abstractNumId w:val="10"/>
  </w:num>
  <w:num w:numId="19" w16cid:durableId="107286883">
    <w:abstractNumId w:val="23"/>
  </w:num>
  <w:num w:numId="20" w16cid:durableId="13625114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09475448">
    <w:abstractNumId w:val="22"/>
  </w:num>
  <w:num w:numId="22" w16cid:durableId="15525770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4084812">
    <w:abstractNumId w:val="1"/>
  </w:num>
  <w:num w:numId="24" w16cid:durableId="919221020">
    <w:abstractNumId w:val="20"/>
  </w:num>
  <w:num w:numId="25" w16cid:durableId="368602764">
    <w:abstractNumId w:val="9"/>
  </w:num>
  <w:num w:numId="26" w16cid:durableId="16291672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12BB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F4676"/>
    <w:rsid w:val="00200562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670A5"/>
    <w:rsid w:val="00271A2C"/>
    <w:rsid w:val="00273793"/>
    <w:rsid w:val="002765BF"/>
    <w:rsid w:val="002802B6"/>
    <w:rsid w:val="00280591"/>
    <w:rsid w:val="002807DC"/>
    <w:rsid w:val="00280C9B"/>
    <w:rsid w:val="00282178"/>
    <w:rsid w:val="00284244"/>
    <w:rsid w:val="00287A44"/>
    <w:rsid w:val="00292EBF"/>
    <w:rsid w:val="0029639F"/>
    <w:rsid w:val="00296BDF"/>
    <w:rsid w:val="002A50A0"/>
    <w:rsid w:val="002A752C"/>
    <w:rsid w:val="002B1723"/>
    <w:rsid w:val="002B5A9B"/>
    <w:rsid w:val="002B5C6E"/>
    <w:rsid w:val="002B6417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2E18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C47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2B0D"/>
    <w:rsid w:val="00497B3D"/>
    <w:rsid w:val="004A2EBE"/>
    <w:rsid w:val="004A625A"/>
    <w:rsid w:val="004B5DCA"/>
    <w:rsid w:val="004B66D8"/>
    <w:rsid w:val="004C218D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1B84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87DA5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382C"/>
    <w:rsid w:val="00615337"/>
    <w:rsid w:val="0062099F"/>
    <w:rsid w:val="006216E3"/>
    <w:rsid w:val="00625888"/>
    <w:rsid w:val="00625EDD"/>
    <w:rsid w:val="00633C16"/>
    <w:rsid w:val="006360CC"/>
    <w:rsid w:val="00636D8F"/>
    <w:rsid w:val="00643979"/>
    <w:rsid w:val="00652E03"/>
    <w:rsid w:val="006644C5"/>
    <w:rsid w:val="00667089"/>
    <w:rsid w:val="006711B7"/>
    <w:rsid w:val="00672AEA"/>
    <w:rsid w:val="00672DF4"/>
    <w:rsid w:val="00673279"/>
    <w:rsid w:val="00674078"/>
    <w:rsid w:val="006805CB"/>
    <w:rsid w:val="006811AB"/>
    <w:rsid w:val="0068701B"/>
    <w:rsid w:val="0068735D"/>
    <w:rsid w:val="006914E2"/>
    <w:rsid w:val="0069189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605A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3435A"/>
    <w:rsid w:val="008365A3"/>
    <w:rsid w:val="00844819"/>
    <w:rsid w:val="00846D6B"/>
    <w:rsid w:val="00851C0B"/>
    <w:rsid w:val="00852FF9"/>
    <w:rsid w:val="00853C21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97218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E64A7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57915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0479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4D78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711A0"/>
    <w:rsid w:val="00C725A5"/>
    <w:rsid w:val="00C83524"/>
    <w:rsid w:val="00C851F0"/>
    <w:rsid w:val="00C87A7F"/>
    <w:rsid w:val="00C93990"/>
    <w:rsid w:val="00C93FF8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0B71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2565"/>
    <w:rsid w:val="00E35194"/>
    <w:rsid w:val="00E37859"/>
    <w:rsid w:val="00E37AC9"/>
    <w:rsid w:val="00E43A31"/>
    <w:rsid w:val="00E450FF"/>
    <w:rsid w:val="00E54C0A"/>
    <w:rsid w:val="00E55F4C"/>
    <w:rsid w:val="00E62C5F"/>
    <w:rsid w:val="00E67291"/>
    <w:rsid w:val="00E70F0E"/>
    <w:rsid w:val="00E81AB4"/>
    <w:rsid w:val="00E94611"/>
    <w:rsid w:val="00E948AF"/>
    <w:rsid w:val="00E94B6F"/>
    <w:rsid w:val="00EA3FD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063DB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CA3AE"/>
  <w15:docId w15:val="{A220B7DD-F6DE-6840-AE56-BAD76D80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CF55-237E-584A-B571-831F24C3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1351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15</cp:revision>
  <cp:lastPrinted>1900-12-31T23:59:44Z</cp:lastPrinted>
  <dcterms:created xsi:type="dcterms:W3CDTF">2018-11-20T10:22:00Z</dcterms:created>
  <dcterms:modified xsi:type="dcterms:W3CDTF">2023-11-19T19:38:00Z</dcterms:modified>
</cp:coreProperties>
</file>